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8E3F" w14:textId="404CAF4C" w:rsidR="00117D89" w:rsidRPr="00570ADD" w:rsidRDefault="00A16B00" w:rsidP="00A05FFF">
      <w:pPr>
        <w:pStyle w:val="Title"/>
      </w:pPr>
      <w:r w:rsidRPr="00570ADD">
        <w:t xml:space="preserve"> </w:t>
      </w:r>
      <w:r w:rsidR="00C13639" w:rsidRPr="00570ADD">
        <w:rPr>
          <w:noProof/>
        </w:rPr>
        <w:drawing>
          <wp:inline distT="0" distB="0" distL="0" distR="0" wp14:anchorId="58EDDB16" wp14:editId="3D14743B">
            <wp:extent cx="1280160" cy="1280160"/>
            <wp:effectExtent l="0" t="0" r="0" b="0"/>
            <wp:docPr id="156711616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16163" name="Picture 1" descr="A black and whit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p>
    <w:p w14:paraId="74A38C6A" w14:textId="77777777" w:rsidR="00770215" w:rsidRPr="00570ADD" w:rsidRDefault="00770215" w:rsidP="00A05FFF">
      <w:pPr>
        <w:pStyle w:val="Title"/>
      </w:pPr>
    </w:p>
    <w:p w14:paraId="414EB3FF" w14:textId="1BF1FB97" w:rsidR="00A16B00" w:rsidRPr="00570ADD" w:rsidRDefault="00E64DF3" w:rsidP="00A05FFF">
      <w:pPr>
        <w:pStyle w:val="Title"/>
        <w:rPr>
          <w:b/>
          <w:bCs/>
        </w:rPr>
      </w:pPr>
      <w:proofErr w:type="gramStart"/>
      <w:r>
        <w:rPr>
          <w:b/>
          <w:bCs/>
        </w:rPr>
        <w:t xml:space="preserve">TEST </w:t>
      </w:r>
      <w:r w:rsidR="00A16B00" w:rsidRPr="00570ADD">
        <w:rPr>
          <w:b/>
          <w:bCs/>
        </w:rPr>
        <w:t xml:space="preserve"> ORAL</w:t>
      </w:r>
      <w:proofErr w:type="gramEnd"/>
      <w:r w:rsidR="00A16B00" w:rsidRPr="00570ADD">
        <w:rPr>
          <w:b/>
          <w:bCs/>
        </w:rPr>
        <w:t xml:space="preserve"> HISTORY PROJECT</w:t>
      </w:r>
    </w:p>
    <w:p w14:paraId="035C1049" w14:textId="77777777" w:rsidR="00A16B00" w:rsidRPr="00570ADD" w:rsidRDefault="00A16B00" w:rsidP="00A05FFF">
      <w:pPr>
        <w:jc w:val="center"/>
        <w:rPr>
          <w:sz w:val="24"/>
        </w:rPr>
      </w:pPr>
    </w:p>
    <w:p w14:paraId="7DE98167" w14:textId="77777777" w:rsidR="00A16B00" w:rsidRPr="00570ADD" w:rsidRDefault="001271CE" w:rsidP="00A05FFF">
      <w:pPr>
        <w:pStyle w:val="Heading1"/>
      </w:pPr>
      <w:r w:rsidRPr="00570ADD">
        <w:t>FINAL EDITED</w:t>
      </w:r>
      <w:r w:rsidR="00A16B00" w:rsidRPr="00570ADD">
        <w:t xml:space="preserve"> TRANSCRIPT</w:t>
      </w:r>
    </w:p>
    <w:p w14:paraId="0216582A" w14:textId="77777777" w:rsidR="00A16B00" w:rsidRPr="00570ADD" w:rsidRDefault="00A16B00" w:rsidP="00A05FFF">
      <w:pPr>
        <w:jc w:val="center"/>
        <w:rPr>
          <w:b/>
          <w:sz w:val="24"/>
        </w:rPr>
      </w:pPr>
    </w:p>
    <w:p w14:paraId="2E40ED98" w14:textId="119A0FC2" w:rsidR="00A16B00" w:rsidRPr="00570ADD" w:rsidRDefault="00A16B00" w:rsidP="00A05FFF">
      <w:pPr>
        <w:pStyle w:val="Heading1"/>
        <w:widowControl w:val="0"/>
      </w:pPr>
      <w:r w:rsidRPr="00570ADD">
        <w:t xml:space="preserve">INTERVIEW </w:t>
      </w:r>
      <w:r w:rsidR="001271CE" w:rsidRPr="00570ADD">
        <w:t xml:space="preserve">1 </w:t>
      </w:r>
      <w:r w:rsidRPr="00570ADD">
        <w:t xml:space="preserve">WITH </w:t>
      </w:r>
      <w:r w:rsidR="00E64DF3">
        <w:t>TEST SUBJECT</w:t>
      </w:r>
      <w:r w:rsidRPr="00570ADD">
        <w:t xml:space="preserve"> </w:t>
      </w:r>
    </w:p>
    <w:p w14:paraId="0BE7ABC1" w14:textId="77777777" w:rsidR="00A16B00" w:rsidRPr="00570ADD" w:rsidRDefault="00A16B00" w:rsidP="00A05FFF"/>
    <w:p w14:paraId="51B4B2D3" w14:textId="3EB868DB" w:rsidR="00A16B00" w:rsidRPr="00570ADD" w:rsidRDefault="00E64DF3" w:rsidP="00A05FFF">
      <w:pPr>
        <w:pStyle w:val="Heading5"/>
      </w:pPr>
      <w:r>
        <w:t>January 1</w:t>
      </w:r>
      <w:r w:rsidR="00A16B00" w:rsidRPr="00570ADD">
        <w:t>, 2005</w:t>
      </w:r>
    </w:p>
    <w:p w14:paraId="1C3D2CD5" w14:textId="5E48C5AD" w:rsidR="00A16B00" w:rsidRPr="00570ADD" w:rsidRDefault="00E64DF3" w:rsidP="00A05FFF">
      <w:pPr>
        <w:tabs>
          <w:tab w:val="left" w:pos="5263"/>
        </w:tabs>
        <w:jc w:val="center"/>
        <w:rPr>
          <w:sz w:val="24"/>
        </w:rPr>
      </w:pPr>
      <w:r>
        <w:rPr>
          <w:sz w:val="24"/>
        </w:rPr>
        <w:t>Charlottesville, VA</w:t>
      </w:r>
    </w:p>
    <w:p w14:paraId="71EDBB98" w14:textId="77777777" w:rsidR="00A16B00" w:rsidRPr="00570ADD" w:rsidRDefault="00A16B00" w:rsidP="00A05FFF">
      <w:pPr>
        <w:jc w:val="center"/>
        <w:rPr>
          <w:sz w:val="24"/>
        </w:rPr>
      </w:pPr>
    </w:p>
    <w:p w14:paraId="4842BCB7" w14:textId="77777777" w:rsidR="00A16B00" w:rsidRPr="00570ADD" w:rsidRDefault="00A16B00" w:rsidP="00A05FFF">
      <w:pPr>
        <w:jc w:val="center"/>
        <w:rPr>
          <w:sz w:val="24"/>
        </w:rPr>
      </w:pPr>
    </w:p>
    <w:p w14:paraId="434E941E" w14:textId="77777777" w:rsidR="00A16B00" w:rsidRPr="00570ADD" w:rsidRDefault="00A16B00" w:rsidP="00A05FFF">
      <w:pPr>
        <w:jc w:val="center"/>
        <w:rPr>
          <w:sz w:val="24"/>
        </w:rPr>
      </w:pPr>
    </w:p>
    <w:p w14:paraId="3895225C" w14:textId="77777777" w:rsidR="00A16B00" w:rsidRPr="00570ADD" w:rsidRDefault="00117D89" w:rsidP="00A05FFF">
      <w:pPr>
        <w:pStyle w:val="Heading1"/>
      </w:pPr>
      <w:r w:rsidRPr="00570ADD">
        <w:t>Interviewer</w:t>
      </w:r>
      <w:r w:rsidR="00770215" w:rsidRPr="00570ADD">
        <w:t>:</w:t>
      </w:r>
    </w:p>
    <w:p w14:paraId="4C53E6A2" w14:textId="77777777" w:rsidR="00A16B00" w:rsidRPr="00570ADD" w:rsidRDefault="00A16B00" w:rsidP="00A05FFF"/>
    <w:p w14:paraId="49C3AC11" w14:textId="77777777" w:rsidR="00A16B00" w:rsidRPr="00570ADD" w:rsidRDefault="00A16B00" w:rsidP="00E03C92">
      <w:pPr>
        <w:pStyle w:val="Heading2"/>
        <w:spacing w:before="0"/>
        <w:jc w:val="center"/>
        <w:rPr>
          <w:b w:val="0"/>
        </w:rPr>
      </w:pPr>
      <w:r w:rsidRPr="00570ADD">
        <w:rPr>
          <w:b w:val="0"/>
        </w:rPr>
        <w:t xml:space="preserve">University of Virginia </w:t>
      </w:r>
    </w:p>
    <w:p w14:paraId="72ACF27F" w14:textId="5A3452F3" w:rsidR="00A16B00" w:rsidRPr="00570ADD" w:rsidRDefault="00E64DF3" w:rsidP="00A05FFF">
      <w:pPr>
        <w:pStyle w:val="Heading5"/>
      </w:pPr>
      <w:r>
        <w:t>Interviewer</w:t>
      </w:r>
    </w:p>
    <w:p w14:paraId="6FDFE8AC" w14:textId="77777777" w:rsidR="00A16B00" w:rsidRPr="00570ADD" w:rsidRDefault="00A16B00" w:rsidP="00A05FFF"/>
    <w:p w14:paraId="7BEDF61B" w14:textId="77777777" w:rsidR="00A16B00" w:rsidRPr="00570ADD" w:rsidRDefault="00A16B00" w:rsidP="00A05FFF">
      <w:pPr>
        <w:pStyle w:val="Heading5"/>
      </w:pPr>
    </w:p>
    <w:p w14:paraId="7307721A" w14:textId="77777777" w:rsidR="00A16B00" w:rsidRPr="00570ADD" w:rsidRDefault="00A16B00" w:rsidP="00A05FFF">
      <w:pPr>
        <w:pStyle w:val="Heading5"/>
      </w:pPr>
    </w:p>
    <w:p w14:paraId="7FB138DE" w14:textId="77777777" w:rsidR="00A16B00" w:rsidRPr="00570ADD" w:rsidRDefault="00A16B00" w:rsidP="00A05FFF">
      <w:pPr>
        <w:jc w:val="center"/>
        <w:rPr>
          <w:sz w:val="24"/>
        </w:rPr>
      </w:pPr>
    </w:p>
    <w:p w14:paraId="4CDF8C5E" w14:textId="77777777" w:rsidR="00A16B00" w:rsidRPr="00570ADD" w:rsidRDefault="00A16B00" w:rsidP="00A05FFF">
      <w:pPr>
        <w:jc w:val="center"/>
        <w:rPr>
          <w:sz w:val="24"/>
        </w:rPr>
      </w:pPr>
    </w:p>
    <w:p w14:paraId="3718C565" w14:textId="77777777" w:rsidR="00A16B00" w:rsidRPr="00570ADD" w:rsidRDefault="00A16B00" w:rsidP="00A05FFF">
      <w:pPr>
        <w:pStyle w:val="Heading5"/>
      </w:pPr>
    </w:p>
    <w:p w14:paraId="4C5985F6" w14:textId="77777777" w:rsidR="00CC6487" w:rsidRPr="00570ADD" w:rsidRDefault="00CC6487" w:rsidP="00A05FFF"/>
    <w:p w14:paraId="21751924" w14:textId="77777777" w:rsidR="00A16B00" w:rsidRPr="00570ADD" w:rsidRDefault="00A16B00" w:rsidP="00E03C92">
      <w:pPr>
        <w:rPr>
          <w:sz w:val="24"/>
        </w:rPr>
      </w:pPr>
    </w:p>
    <w:p w14:paraId="24524DB3" w14:textId="77777777" w:rsidR="00E03C92" w:rsidRDefault="00E03C92" w:rsidP="00E03C92">
      <w:pPr>
        <w:rPr>
          <w:sz w:val="24"/>
        </w:rPr>
      </w:pPr>
    </w:p>
    <w:p w14:paraId="524AC871" w14:textId="77777777" w:rsidR="00E54640" w:rsidRDefault="00E54640" w:rsidP="00E03C92">
      <w:pPr>
        <w:rPr>
          <w:sz w:val="24"/>
        </w:rPr>
      </w:pPr>
    </w:p>
    <w:p w14:paraId="1B2165DF" w14:textId="77777777" w:rsidR="004F7A5F" w:rsidRDefault="004F7A5F" w:rsidP="00E03C92">
      <w:pPr>
        <w:rPr>
          <w:sz w:val="24"/>
        </w:rPr>
      </w:pPr>
    </w:p>
    <w:p w14:paraId="6EA4A33E" w14:textId="77777777" w:rsidR="00E54640" w:rsidRPr="00570ADD" w:rsidRDefault="00E54640" w:rsidP="00E03C92">
      <w:pPr>
        <w:rPr>
          <w:sz w:val="24"/>
        </w:rPr>
      </w:pPr>
    </w:p>
    <w:p w14:paraId="7A4B765B" w14:textId="77777777" w:rsidR="00A16B00" w:rsidRPr="00570ADD" w:rsidRDefault="00A16B00" w:rsidP="00A05FFF"/>
    <w:p w14:paraId="5D962024" w14:textId="56B5150B" w:rsidR="00FF27EA" w:rsidRPr="00653DE8" w:rsidRDefault="00FF27EA" w:rsidP="00FF27EA">
      <w:pPr>
        <w:pStyle w:val="Title"/>
        <w:widowControl w:val="0"/>
        <w:jc w:val="left"/>
        <w:rPr>
          <w:sz w:val="20"/>
        </w:rPr>
      </w:pPr>
      <w:r w:rsidRPr="00653DE8">
        <w:rPr>
          <w:sz w:val="20"/>
        </w:rPr>
        <w:t xml:space="preserve">© 2023 The Miller Center Foundation and the </w:t>
      </w:r>
      <w:r w:rsidR="00E64DF3">
        <w:rPr>
          <w:sz w:val="20"/>
        </w:rPr>
        <w:t>TEST</w:t>
      </w:r>
      <w:r w:rsidRPr="00653DE8">
        <w:rPr>
          <w:sz w:val="20"/>
        </w:rPr>
        <w:t xml:space="preserve"> Institute for the United States Senate </w:t>
      </w:r>
    </w:p>
    <w:p w14:paraId="635BFB17" w14:textId="77777777" w:rsidR="00FF27EA" w:rsidRPr="00653DE8" w:rsidRDefault="00FF27EA" w:rsidP="00FF27EA">
      <w:pPr>
        <w:pStyle w:val="Title"/>
        <w:widowControl w:val="0"/>
        <w:jc w:val="left"/>
        <w:rPr>
          <w:sz w:val="20"/>
        </w:rPr>
      </w:pPr>
    </w:p>
    <w:p w14:paraId="5ABC7E6A" w14:textId="02021FF5" w:rsidR="00FF27EA" w:rsidRPr="00653DE8" w:rsidRDefault="00FF27EA" w:rsidP="00FF27EA">
      <w:pPr>
        <w:pStyle w:val="Title"/>
        <w:widowControl w:val="0"/>
        <w:jc w:val="left"/>
        <w:rPr>
          <w:sz w:val="20"/>
        </w:rPr>
      </w:pPr>
      <w:r w:rsidRPr="00653DE8">
        <w:rPr>
          <w:sz w:val="20"/>
        </w:rPr>
        <w:t xml:space="preserve">Publicly released transcripts of the </w:t>
      </w:r>
      <w:proofErr w:type="gramStart"/>
      <w:r w:rsidR="00E64DF3">
        <w:rPr>
          <w:sz w:val="20"/>
        </w:rPr>
        <w:t xml:space="preserve">TEST </w:t>
      </w:r>
      <w:r w:rsidRPr="00653DE8">
        <w:rPr>
          <w:sz w:val="20"/>
        </w:rPr>
        <w:t xml:space="preserve"> Oral</w:t>
      </w:r>
      <w:proofErr w:type="gramEnd"/>
      <w:r w:rsidRPr="00653DE8">
        <w:rPr>
          <w:sz w:val="20"/>
        </w:rPr>
        <w:t xml:space="preserve"> History Project are freely available for noncommercial use according to the Fair Use provisions of the United States Copyright Code and International Copyright Law. Advance written permission is required for reproduction, redistribution, and extensive quotation or excerpting. Permission requests should be made to the Miller Center, P.O. Box 400406, Charlottesville, VA 22904-4406. </w:t>
      </w:r>
    </w:p>
    <w:p w14:paraId="0C4A9947" w14:textId="77777777" w:rsidR="00FF27EA" w:rsidRPr="00653DE8" w:rsidRDefault="00FF27EA" w:rsidP="00FF27EA">
      <w:pPr>
        <w:pStyle w:val="Title"/>
        <w:widowControl w:val="0"/>
        <w:jc w:val="left"/>
        <w:rPr>
          <w:sz w:val="20"/>
        </w:rPr>
      </w:pPr>
    </w:p>
    <w:p w14:paraId="0B34AAEE" w14:textId="1B81F3A6" w:rsidR="00CC6487" w:rsidRPr="00FF27EA" w:rsidRDefault="00FF27EA" w:rsidP="00FF27EA">
      <w:pPr>
        <w:pStyle w:val="Title"/>
        <w:widowControl w:val="0"/>
        <w:jc w:val="left"/>
        <w:rPr>
          <w:sz w:val="20"/>
        </w:rPr>
      </w:pPr>
      <w:r w:rsidRPr="00653DE8">
        <w:rPr>
          <w:sz w:val="20"/>
        </w:rPr>
        <w:t xml:space="preserve">To cite an interview, please use the following general format: [name of interviewee] Interview, [date of interview], </w:t>
      </w:r>
      <w:r w:rsidR="00E64DF3">
        <w:rPr>
          <w:sz w:val="20"/>
        </w:rPr>
        <w:t>TEST</w:t>
      </w:r>
      <w:r w:rsidRPr="00653DE8">
        <w:rPr>
          <w:sz w:val="20"/>
        </w:rPr>
        <w:t xml:space="preserve"> Oral History Project, Miller Center, University of Virginia.</w:t>
      </w:r>
    </w:p>
    <w:p w14:paraId="2B4CC44E" w14:textId="011A8776" w:rsidR="00117D89" w:rsidRPr="00570ADD" w:rsidRDefault="00C13639" w:rsidP="00C13639">
      <w:pPr>
        <w:jc w:val="right"/>
        <w:rPr>
          <w:sz w:val="24"/>
        </w:rPr>
      </w:pPr>
      <w:r w:rsidRPr="00570ADD">
        <w:rPr>
          <w:noProof/>
        </w:rPr>
        <w:drawing>
          <wp:inline distT="0" distB="0" distL="0" distR="0" wp14:anchorId="4FF7AEEB" wp14:editId="7885DE96">
            <wp:extent cx="3122185" cy="551586"/>
            <wp:effectExtent l="0" t="0" r="0" b="0"/>
            <wp:docPr id="63387858"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87858" name="Picture 2"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22185" cy="551586"/>
                    </a:xfrm>
                    <a:prstGeom prst="rect">
                      <a:avLst/>
                    </a:prstGeom>
                  </pic:spPr>
                </pic:pic>
              </a:graphicData>
            </a:graphic>
          </wp:inline>
        </w:drawing>
      </w:r>
    </w:p>
    <w:p w14:paraId="3B13A30D" w14:textId="235CA986" w:rsidR="00A16B00" w:rsidRPr="00570ADD" w:rsidRDefault="00A16B00" w:rsidP="00E03C92">
      <w:pPr>
        <w:pStyle w:val="Style1"/>
        <w:spacing w:line="240" w:lineRule="auto"/>
        <w:jc w:val="center"/>
        <w:rPr>
          <w:b/>
          <w:bCs/>
        </w:rPr>
      </w:pPr>
      <w:r w:rsidRPr="00570ADD">
        <w:br w:type="page"/>
      </w:r>
      <w:r w:rsidR="00E64DF3">
        <w:rPr>
          <w:b/>
          <w:bCs/>
        </w:rPr>
        <w:lastRenderedPageBreak/>
        <w:t>TEST</w:t>
      </w:r>
      <w:r w:rsidRPr="00570ADD">
        <w:rPr>
          <w:b/>
          <w:bCs/>
        </w:rPr>
        <w:t xml:space="preserve"> ORAL HISTORY PROJECT</w:t>
      </w:r>
    </w:p>
    <w:p w14:paraId="7B6304D5" w14:textId="77777777" w:rsidR="00770215" w:rsidRPr="00570ADD" w:rsidRDefault="00770215" w:rsidP="00A05FFF">
      <w:pPr>
        <w:pStyle w:val="Style1"/>
        <w:spacing w:line="240" w:lineRule="auto"/>
        <w:jc w:val="center"/>
      </w:pPr>
    </w:p>
    <w:p w14:paraId="20BD5ACA" w14:textId="77777777" w:rsidR="00A16B00" w:rsidRPr="00570ADD" w:rsidRDefault="001271CE" w:rsidP="00A05FFF">
      <w:pPr>
        <w:pStyle w:val="style11"/>
        <w:spacing w:line="240" w:lineRule="auto"/>
        <w:jc w:val="center"/>
        <w:rPr>
          <w:b/>
        </w:rPr>
      </w:pPr>
      <w:r w:rsidRPr="00570ADD">
        <w:rPr>
          <w:b/>
        </w:rPr>
        <w:t>FINAL EDITED</w:t>
      </w:r>
      <w:r w:rsidR="00A16B00" w:rsidRPr="00570ADD">
        <w:rPr>
          <w:b/>
        </w:rPr>
        <w:t xml:space="preserve"> TRANSCRIPT</w:t>
      </w:r>
    </w:p>
    <w:p w14:paraId="1B50B128" w14:textId="77777777" w:rsidR="00E03C92" w:rsidRPr="00570ADD" w:rsidRDefault="00E03C92" w:rsidP="00A05FFF">
      <w:pPr>
        <w:pStyle w:val="style11"/>
        <w:spacing w:line="240" w:lineRule="auto"/>
        <w:jc w:val="center"/>
        <w:rPr>
          <w:b/>
        </w:rPr>
      </w:pPr>
    </w:p>
    <w:p w14:paraId="01A900BC" w14:textId="391DE23A" w:rsidR="001271CE" w:rsidRPr="00570ADD" w:rsidRDefault="001271CE" w:rsidP="00A05FFF">
      <w:pPr>
        <w:pStyle w:val="style11"/>
        <w:spacing w:line="240" w:lineRule="auto"/>
        <w:jc w:val="center"/>
        <w:rPr>
          <w:b/>
        </w:rPr>
      </w:pPr>
      <w:r w:rsidRPr="00570ADD">
        <w:rPr>
          <w:b/>
        </w:rPr>
        <w:t xml:space="preserve">INTERVIEW 1 WITH </w:t>
      </w:r>
      <w:r w:rsidR="00E64DF3">
        <w:rPr>
          <w:b/>
        </w:rPr>
        <w:t>TEST SUBJECT</w:t>
      </w:r>
    </w:p>
    <w:p w14:paraId="4B8DDE6C" w14:textId="12120F90" w:rsidR="00A16B00" w:rsidRPr="00570ADD" w:rsidRDefault="00E64DF3" w:rsidP="00A05FFF">
      <w:pPr>
        <w:pStyle w:val="style11"/>
        <w:spacing w:before="240" w:line="240" w:lineRule="auto"/>
        <w:jc w:val="center"/>
      </w:pPr>
      <w:r>
        <w:t>January 1</w:t>
      </w:r>
      <w:r w:rsidR="00A16B00" w:rsidRPr="00570ADD">
        <w:t>, 2005</w:t>
      </w:r>
    </w:p>
    <w:p w14:paraId="1C9AC2EF" w14:textId="77777777" w:rsidR="00A16B00" w:rsidRPr="00570ADD" w:rsidRDefault="00A16B00" w:rsidP="00A05FFF">
      <w:pPr>
        <w:pStyle w:val="style11"/>
        <w:spacing w:before="240" w:line="240" w:lineRule="auto"/>
      </w:pPr>
    </w:p>
    <w:p w14:paraId="783506C4" w14:textId="77777777" w:rsidR="00355032" w:rsidRPr="00570ADD" w:rsidRDefault="00355032" w:rsidP="00A05FFF">
      <w:pPr>
        <w:pStyle w:val="style11"/>
        <w:spacing w:before="240" w:line="240" w:lineRule="auto"/>
      </w:pPr>
    </w:p>
    <w:p w14:paraId="25517308" w14:textId="289648EE" w:rsidR="00A16B00" w:rsidRPr="00570ADD" w:rsidRDefault="00FD73B3" w:rsidP="00A05FFF">
      <w:pPr>
        <w:pStyle w:val="style11"/>
        <w:spacing w:before="240" w:line="240" w:lineRule="auto"/>
      </w:pPr>
      <w:r>
        <w:rPr>
          <w:b/>
        </w:rPr>
        <w:t>Person One</w:t>
      </w:r>
      <w:r w:rsidR="002469AE">
        <w:rPr>
          <w:b/>
        </w:rPr>
        <w:t>:</w:t>
      </w:r>
      <w:r w:rsidR="00AE5261" w:rsidRPr="00570ADD">
        <w:t xml:space="preserve"> </w:t>
      </w:r>
      <w:r>
        <w:t xml:space="preserve">Lorem ipsum lorem ipsum. Lorem Ipsum. </w:t>
      </w:r>
      <w:r w:rsidRPr="00387FB9">
        <w:rPr>
          <w:i/>
          <w:iCs/>
        </w:rPr>
        <w:t>This text is italicized.</w:t>
      </w:r>
    </w:p>
    <w:p w14:paraId="40B6CE0D" w14:textId="23D73C1F" w:rsidR="00A16B00" w:rsidRPr="00570ADD" w:rsidRDefault="00FD73B3" w:rsidP="00A05FFF">
      <w:pPr>
        <w:pStyle w:val="style11"/>
        <w:spacing w:before="240" w:line="240" w:lineRule="auto"/>
      </w:pPr>
      <w:r>
        <w:rPr>
          <w:b/>
        </w:rPr>
        <w:t>Person Two</w:t>
      </w:r>
      <w:r w:rsidR="00AE5261" w:rsidRPr="00570ADD">
        <w:rPr>
          <w:b/>
        </w:rPr>
        <w:t xml:space="preserve">: </w:t>
      </w:r>
      <w:r>
        <w:t>Lorem ipsum lorem ipsum. Lorem Ipsum.</w:t>
      </w:r>
    </w:p>
    <w:p w14:paraId="083D8FB7" w14:textId="77777777" w:rsidR="00DD3DE2" w:rsidRPr="00570ADD" w:rsidRDefault="00DD3DE2" w:rsidP="00A05FFF">
      <w:pPr>
        <w:pStyle w:val="style11"/>
        <w:spacing w:before="240" w:line="240" w:lineRule="auto"/>
      </w:pPr>
    </w:p>
    <w:p w14:paraId="126BE51D" w14:textId="7CDA5227" w:rsidR="00BE0D52" w:rsidRPr="00570ADD" w:rsidRDefault="00BE0D52" w:rsidP="00A05FFF">
      <w:pPr>
        <w:pStyle w:val="style11"/>
        <w:spacing w:before="240" w:line="240" w:lineRule="auto"/>
      </w:pPr>
      <w:r w:rsidRPr="00570ADD">
        <w:t>[END INTERVIEW]</w:t>
      </w:r>
    </w:p>
    <w:sectPr w:rsidR="00BE0D52" w:rsidRPr="00570ADD" w:rsidSect="000432A5">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13805" w14:textId="77777777" w:rsidR="00E53777" w:rsidRDefault="00E53777">
      <w:r>
        <w:separator/>
      </w:r>
    </w:p>
  </w:endnote>
  <w:endnote w:type="continuationSeparator" w:id="0">
    <w:p w14:paraId="6D63F338" w14:textId="77777777" w:rsidR="00E53777" w:rsidRDefault="00E53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C9F6" w14:textId="77777777" w:rsidR="005D5F2B" w:rsidRDefault="005D5F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83051" w14:textId="5F46D50D" w:rsidR="0082693C" w:rsidRDefault="0082693C" w:rsidP="0082693C">
    <w:pPr>
      <w:pStyle w:val="Footer"/>
    </w:pPr>
    <w:r>
      <w:t xml:space="preserve">J. </w:t>
    </w:r>
    <w:proofErr w:type="spellStart"/>
    <w:r>
      <w:t>Gargan</w:t>
    </w:r>
    <w:proofErr w:type="spellEnd"/>
    <w:r w:rsidR="005D5F2B">
      <w:t xml:space="preserve"> 1</w:t>
    </w:r>
    <w:r>
      <w:t xml:space="preserve">, </w:t>
    </w:r>
    <w:r w:rsidR="00F94CD5">
      <w:t>08/11/2005</w:t>
    </w:r>
    <w:r>
      <w:tab/>
    </w:r>
    <w:r>
      <w:tab/>
      <w:t xml:space="preserve"> </w:t>
    </w:r>
    <w:r>
      <w:rPr>
        <w:rStyle w:val="PageNumber"/>
      </w:rPr>
      <w:fldChar w:fldCharType="begin"/>
    </w:r>
    <w:r>
      <w:rPr>
        <w:rStyle w:val="PageNumber"/>
      </w:rPr>
      <w:instrText xml:space="preserve"> PAGE </w:instrText>
    </w:r>
    <w:r>
      <w:rPr>
        <w:rStyle w:val="PageNumber"/>
      </w:rPr>
      <w:fldChar w:fldCharType="separate"/>
    </w:r>
    <w:r w:rsidR="00427D34">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8E0BF" w14:textId="77777777" w:rsidR="005D5F2B" w:rsidRDefault="005D5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73856" w14:textId="77777777" w:rsidR="00E53777" w:rsidRDefault="00E53777">
      <w:r>
        <w:separator/>
      </w:r>
    </w:p>
  </w:footnote>
  <w:footnote w:type="continuationSeparator" w:id="0">
    <w:p w14:paraId="3F5F12AB" w14:textId="77777777" w:rsidR="00E53777" w:rsidRDefault="00E53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D542" w14:textId="77777777" w:rsidR="005D5F2B" w:rsidRDefault="005D5F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F1603" w14:textId="77777777" w:rsidR="005D5F2B" w:rsidRDefault="005D5F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81E1" w14:textId="77777777" w:rsidR="005D5F2B" w:rsidRDefault="005D5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DE99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64A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9EB9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50FF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4ACC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32D7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C21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9CAF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BE8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66C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D7E6FE4"/>
    <w:multiLevelType w:val="singleLevel"/>
    <w:tmpl w:val="0409000F"/>
    <w:lvl w:ilvl="0">
      <w:start w:val="1"/>
      <w:numFmt w:val="decimal"/>
      <w:lvlText w:val="%1."/>
      <w:lvlJc w:val="left"/>
      <w:pPr>
        <w:tabs>
          <w:tab w:val="num" w:pos="360"/>
        </w:tabs>
        <w:ind w:left="360" w:hanging="360"/>
      </w:pPr>
    </w:lvl>
  </w:abstractNum>
  <w:num w:numId="1" w16cid:durableId="1338271269">
    <w:abstractNumId w:val="10"/>
  </w:num>
  <w:num w:numId="2" w16cid:durableId="1591309400">
    <w:abstractNumId w:val="9"/>
  </w:num>
  <w:num w:numId="3" w16cid:durableId="791365473">
    <w:abstractNumId w:val="7"/>
  </w:num>
  <w:num w:numId="4" w16cid:durableId="1818720324">
    <w:abstractNumId w:val="6"/>
  </w:num>
  <w:num w:numId="5" w16cid:durableId="998191751">
    <w:abstractNumId w:val="5"/>
  </w:num>
  <w:num w:numId="6" w16cid:durableId="839930417">
    <w:abstractNumId w:val="4"/>
  </w:num>
  <w:num w:numId="7" w16cid:durableId="1704360687">
    <w:abstractNumId w:val="8"/>
  </w:num>
  <w:num w:numId="8" w16cid:durableId="393740452">
    <w:abstractNumId w:val="3"/>
  </w:num>
  <w:num w:numId="9" w16cid:durableId="1676571132">
    <w:abstractNumId w:val="2"/>
  </w:num>
  <w:num w:numId="10" w16cid:durableId="2080127526">
    <w:abstractNumId w:val="1"/>
  </w:num>
  <w:num w:numId="11" w16cid:durableId="793451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15"/>
    <w:rsid w:val="00005555"/>
    <w:rsid w:val="00024B20"/>
    <w:rsid w:val="000264B1"/>
    <w:rsid w:val="0003010F"/>
    <w:rsid w:val="000422F4"/>
    <w:rsid w:val="000432A5"/>
    <w:rsid w:val="0005684B"/>
    <w:rsid w:val="0006273D"/>
    <w:rsid w:val="0006526B"/>
    <w:rsid w:val="00087217"/>
    <w:rsid w:val="000875B0"/>
    <w:rsid w:val="00093044"/>
    <w:rsid w:val="000A2208"/>
    <w:rsid w:val="000A23B4"/>
    <w:rsid w:val="000A72AB"/>
    <w:rsid w:val="000B599F"/>
    <w:rsid w:val="000D1DCA"/>
    <w:rsid w:val="000E5012"/>
    <w:rsid w:val="000F0135"/>
    <w:rsid w:val="000F0BD6"/>
    <w:rsid w:val="000F46B1"/>
    <w:rsid w:val="00112C6E"/>
    <w:rsid w:val="00117D89"/>
    <w:rsid w:val="00122A3A"/>
    <w:rsid w:val="00125354"/>
    <w:rsid w:val="001271CE"/>
    <w:rsid w:val="00130D70"/>
    <w:rsid w:val="00133EB9"/>
    <w:rsid w:val="001346AA"/>
    <w:rsid w:val="00144044"/>
    <w:rsid w:val="00147E6A"/>
    <w:rsid w:val="00190F5D"/>
    <w:rsid w:val="001A03C4"/>
    <w:rsid w:val="001B1CCB"/>
    <w:rsid w:val="001C2BCF"/>
    <w:rsid w:val="001C39B2"/>
    <w:rsid w:val="001C6864"/>
    <w:rsid w:val="0020181C"/>
    <w:rsid w:val="0020217E"/>
    <w:rsid w:val="00202274"/>
    <w:rsid w:val="002037ED"/>
    <w:rsid w:val="00223BF4"/>
    <w:rsid w:val="00227127"/>
    <w:rsid w:val="002469AE"/>
    <w:rsid w:val="00246FAC"/>
    <w:rsid w:val="002613CC"/>
    <w:rsid w:val="00261D71"/>
    <w:rsid w:val="00265327"/>
    <w:rsid w:val="00265719"/>
    <w:rsid w:val="0028489C"/>
    <w:rsid w:val="00285A85"/>
    <w:rsid w:val="0029247F"/>
    <w:rsid w:val="00293CFB"/>
    <w:rsid w:val="002A3BEF"/>
    <w:rsid w:val="002A5D61"/>
    <w:rsid w:val="002A6580"/>
    <w:rsid w:val="002B08C7"/>
    <w:rsid w:val="002B2310"/>
    <w:rsid w:val="002B56DA"/>
    <w:rsid w:val="002B7C6D"/>
    <w:rsid w:val="002C59CC"/>
    <w:rsid w:val="002C6D8F"/>
    <w:rsid w:val="002D0F72"/>
    <w:rsid w:val="002D1A87"/>
    <w:rsid w:val="002D3EFF"/>
    <w:rsid w:val="00301FBC"/>
    <w:rsid w:val="00304C3F"/>
    <w:rsid w:val="003157AE"/>
    <w:rsid w:val="003168C3"/>
    <w:rsid w:val="003337B2"/>
    <w:rsid w:val="00355032"/>
    <w:rsid w:val="00362C86"/>
    <w:rsid w:val="00365749"/>
    <w:rsid w:val="00371278"/>
    <w:rsid w:val="00387FB9"/>
    <w:rsid w:val="00393816"/>
    <w:rsid w:val="00395E13"/>
    <w:rsid w:val="003A3ECD"/>
    <w:rsid w:val="003A45FA"/>
    <w:rsid w:val="003A4DC6"/>
    <w:rsid w:val="003A4FBB"/>
    <w:rsid w:val="003B59B5"/>
    <w:rsid w:val="003C51D9"/>
    <w:rsid w:val="003E0C61"/>
    <w:rsid w:val="003E2EF8"/>
    <w:rsid w:val="003E7F70"/>
    <w:rsid w:val="003F0115"/>
    <w:rsid w:val="00401C4E"/>
    <w:rsid w:val="00405E95"/>
    <w:rsid w:val="00412087"/>
    <w:rsid w:val="00422A36"/>
    <w:rsid w:val="0042338A"/>
    <w:rsid w:val="004250AC"/>
    <w:rsid w:val="00427A55"/>
    <w:rsid w:val="00427D34"/>
    <w:rsid w:val="00434351"/>
    <w:rsid w:val="00440FFB"/>
    <w:rsid w:val="00441841"/>
    <w:rsid w:val="00441C77"/>
    <w:rsid w:val="00443738"/>
    <w:rsid w:val="00451CAC"/>
    <w:rsid w:val="00452BAF"/>
    <w:rsid w:val="004533FD"/>
    <w:rsid w:val="00456FB9"/>
    <w:rsid w:val="0046414F"/>
    <w:rsid w:val="0046793E"/>
    <w:rsid w:val="00472BF6"/>
    <w:rsid w:val="00483B0B"/>
    <w:rsid w:val="00484242"/>
    <w:rsid w:val="004932BC"/>
    <w:rsid w:val="004A29B9"/>
    <w:rsid w:val="004A3214"/>
    <w:rsid w:val="004A786D"/>
    <w:rsid w:val="004B2CA2"/>
    <w:rsid w:val="004E63AE"/>
    <w:rsid w:val="004F345F"/>
    <w:rsid w:val="004F7A5F"/>
    <w:rsid w:val="005131BD"/>
    <w:rsid w:val="0051556B"/>
    <w:rsid w:val="00522825"/>
    <w:rsid w:val="00525BCB"/>
    <w:rsid w:val="00526BFA"/>
    <w:rsid w:val="00540EE6"/>
    <w:rsid w:val="005625AC"/>
    <w:rsid w:val="00563B76"/>
    <w:rsid w:val="00564ECE"/>
    <w:rsid w:val="00570ADD"/>
    <w:rsid w:val="005818B0"/>
    <w:rsid w:val="00587838"/>
    <w:rsid w:val="00595B5F"/>
    <w:rsid w:val="005A447E"/>
    <w:rsid w:val="005C1F14"/>
    <w:rsid w:val="005C38B2"/>
    <w:rsid w:val="005C483D"/>
    <w:rsid w:val="005D5F2B"/>
    <w:rsid w:val="005D77AF"/>
    <w:rsid w:val="005D77FE"/>
    <w:rsid w:val="005E0EBE"/>
    <w:rsid w:val="005E6FC4"/>
    <w:rsid w:val="005F1BB3"/>
    <w:rsid w:val="005F6A64"/>
    <w:rsid w:val="005F6DF5"/>
    <w:rsid w:val="00614E4C"/>
    <w:rsid w:val="006176D3"/>
    <w:rsid w:val="006230CD"/>
    <w:rsid w:val="00624AE1"/>
    <w:rsid w:val="0063511C"/>
    <w:rsid w:val="00637EB6"/>
    <w:rsid w:val="00656A08"/>
    <w:rsid w:val="0066757A"/>
    <w:rsid w:val="00684CBF"/>
    <w:rsid w:val="00691825"/>
    <w:rsid w:val="006A2F01"/>
    <w:rsid w:val="006B13C8"/>
    <w:rsid w:val="006B636C"/>
    <w:rsid w:val="006B65CE"/>
    <w:rsid w:val="006C0B88"/>
    <w:rsid w:val="006C2A2A"/>
    <w:rsid w:val="006E09BC"/>
    <w:rsid w:val="006F43FE"/>
    <w:rsid w:val="007003AD"/>
    <w:rsid w:val="0070166C"/>
    <w:rsid w:val="007110B7"/>
    <w:rsid w:val="007118CE"/>
    <w:rsid w:val="007134AB"/>
    <w:rsid w:val="0072039A"/>
    <w:rsid w:val="00723F97"/>
    <w:rsid w:val="007254D5"/>
    <w:rsid w:val="0074129C"/>
    <w:rsid w:val="007423FA"/>
    <w:rsid w:val="007433D1"/>
    <w:rsid w:val="00770215"/>
    <w:rsid w:val="007706D1"/>
    <w:rsid w:val="00770EEE"/>
    <w:rsid w:val="007809E6"/>
    <w:rsid w:val="007859B3"/>
    <w:rsid w:val="00796DA4"/>
    <w:rsid w:val="007A50E8"/>
    <w:rsid w:val="007A7D26"/>
    <w:rsid w:val="007D7974"/>
    <w:rsid w:val="007E1DDE"/>
    <w:rsid w:val="007E6685"/>
    <w:rsid w:val="007F2F9B"/>
    <w:rsid w:val="00801642"/>
    <w:rsid w:val="00806B38"/>
    <w:rsid w:val="0081511F"/>
    <w:rsid w:val="008172EF"/>
    <w:rsid w:val="0082020B"/>
    <w:rsid w:val="00822013"/>
    <w:rsid w:val="0082371C"/>
    <w:rsid w:val="0082693C"/>
    <w:rsid w:val="0083764C"/>
    <w:rsid w:val="00844E23"/>
    <w:rsid w:val="00854B42"/>
    <w:rsid w:val="00862A83"/>
    <w:rsid w:val="00865464"/>
    <w:rsid w:val="00871384"/>
    <w:rsid w:val="00871C08"/>
    <w:rsid w:val="008727A9"/>
    <w:rsid w:val="00872A65"/>
    <w:rsid w:val="00876EEA"/>
    <w:rsid w:val="00880D88"/>
    <w:rsid w:val="00883114"/>
    <w:rsid w:val="0089079D"/>
    <w:rsid w:val="00894714"/>
    <w:rsid w:val="00896674"/>
    <w:rsid w:val="008B248D"/>
    <w:rsid w:val="008B3F53"/>
    <w:rsid w:val="008B60AD"/>
    <w:rsid w:val="008C132A"/>
    <w:rsid w:val="008C7347"/>
    <w:rsid w:val="008D3BE8"/>
    <w:rsid w:val="008D480A"/>
    <w:rsid w:val="008D6A4B"/>
    <w:rsid w:val="008E6AAC"/>
    <w:rsid w:val="008F0650"/>
    <w:rsid w:val="008F0EBF"/>
    <w:rsid w:val="008F4F32"/>
    <w:rsid w:val="00900600"/>
    <w:rsid w:val="00900763"/>
    <w:rsid w:val="00911B95"/>
    <w:rsid w:val="0091716D"/>
    <w:rsid w:val="009174F1"/>
    <w:rsid w:val="009219CA"/>
    <w:rsid w:val="00936ECE"/>
    <w:rsid w:val="00947289"/>
    <w:rsid w:val="0095284C"/>
    <w:rsid w:val="00977782"/>
    <w:rsid w:val="00977B20"/>
    <w:rsid w:val="00990CDE"/>
    <w:rsid w:val="009944BB"/>
    <w:rsid w:val="009A6B6A"/>
    <w:rsid w:val="009B503E"/>
    <w:rsid w:val="009D383E"/>
    <w:rsid w:val="009D54FD"/>
    <w:rsid w:val="009D70A5"/>
    <w:rsid w:val="00A0089A"/>
    <w:rsid w:val="00A05FFF"/>
    <w:rsid w:val="00A06FA5"/>
    <w:rsid w:val="00A12540"/>
    <w:rsid w:val="00A16B00"/>
    <w:rsid w:val="00A20066"/>
    <w:rsid w:val="00A319E2"/>
    <w:rsid w:val="00A331FE"/>
    <w:rsid w:val="00A434DF"/>
    <w:rsid w:val="00A52B81"/>
    <w:rsid w:val="00A60921"/>
    <w:rsid w:val="00A616DA"/>
    <w:rsid w:val="00A70705"/>
    <w:rsid w:val="00A70D46"/>
    <w:rsid w:val="00A70E4B"/>
    <w:rsid w:val="00A746BC"/>
    <w:rsid w:val="00A81EC5"/>
    <w:rsid w:val="00A82C77"/>
    <w:rsid w:val="00A863DE"/>
    <w:rsid w:val="00AB7C57"/>
    <w:rsid w:val="00AC6FB5"/>
    <w:rsid w:val="00AE5261"/>
    <w:rsid w:val="00AF01EF"/>
    <w:rsid w:val="00AF6E7F"/>
    <w:rsid w:val="00B25359"/>
    <w:rsid w:val="00B3039B"/>
    <w:rsid w:val="00B337DF"/>
    <w:rsid w:val="00B3388E"/>
    <w:rsid w:val="00B5123E"/>
    <w:rsid w:val="00B6463A"/>
    <w:rsid w:val="00B75540"/>
    <w:rsid w:val="00B77BB7"/>
    <w:rsid w:val="00B8777B"/>
    <w:rsid w:val="00B93B2A"/>
    <w:rsid w:val="00B95091"/>
    <w:rsid w:val="00B96AB1"/>
    <w:rsid w:val="00BA094C"/>
    <w:rsid w:val="00BA2D77"/>
    <w:rsid w:val="00BB66D3"/>
    <w:rsid w:val="00BC259B"/>
    <w:rsid w:val="00BC4FB3"/>
    <w:rsid w:val="00BD390E"/>
    <w:rsid w:val="00BD5549"/>
    <w:rsid w:val="00BE0D52"/>
    <w:rsid w:val="00BE309F"/>
    <w:rsid w:val="00BF7559"/>
    <w:rsid w:val="00C02C27"/>
    <w:rsid w:val="00C13639"/>
    <w:rsid w:val="00C21650"/>
    <w:rsid w:val="00C21BD7"/>
    <w:rsid w:val="00C4155C"/>
    <w:rsid w:val="00C42A9C"/>
    <w:rsid w:val="00C600E4"/>
    <w:rsid w:val="00C60589"/>
    <w:rsid w:val="00C648F0"/>
    <w:rsid w:val="00C76DD5"/>
    <w:rsid w:val="00C86E4C"/>
    <w:rsid w:val="00C93D47"/>
    <w:rsid w:val="00CA35EA"/>
    <w:rsid w:val="00CA3AC2"/>
    <w:rsid w:val="00CC058D"/>
    <w:rsid w:val="00CC0B40"/>
    <w:rsid w:val="00CC15A8"/>
    <w:rsid w:val="00CC6487"/>
    <w:rsid w:val="00CF314B"/>
    <w:rsid w:val="00CF34A6"/>
    <w:rsid w:val="00CF634B"/>
    <w:rsid w:val="00D00DA9"/>
    <w:rsid w:val="00D25092"/>
    <w:rsid w:val="00D2628C"/>
    <w:rsid w:val="00D31CFE"/>
    <w:rsid w:val="00D34438"/>
    <w:rsid w:val="00D357D2"/>
    <w:rsid w:val="00D57955"/>
    <w:rsid w:val="00D67FA2"/>
    <w:rsid w:val="00DA1FCB"/>
    <w:rsid w:val="00DA4EB5"/>
    <w:rsid w:val="00DC6ACA"/>
    <w:rsid w:val="00DC776F"/>
    <w:rsid w:val="00DD1418"/>
    <w:rsid w:val="00DD1F63"/>
    <w:rsid w:val="00DD3DE2"/>
    <w:rsid w:val="00DD7C99"/>
    <w:rsid w:val="00DE2FD1"/>
    <w:rsid w:val="00DE4EDB"/>
    <w:rsid w:val="00E0180C"/>
    <w:rsid w:val="00E02469"/>
    <w:rsid w:val="00E03C92"/>
    <w:rsid w:val="00E078EF"/>
    <w:rsid w:val="00E11759"/>
    <w:rsid w:val="00E16B08"/>
    <w:rsid w:val="00E31CCA"/>
    <w:rsid w:val="00E32631"/>
    <w:rsid w:val="00E3718D"/>
    <w:rsid w:val="00E53777"/>
    <w:rsid w:val="00E54640"/>
    <w:rsid w:val="00E57F6E"/>
    <w:rsid w:val="00E63276"/>
    <w:rsid w:val="00E64DF3"/>
    <w:rsid w:val="00E672E9"/>
    <w:rsid w:val="00E80246"/>
    <w:rsid w:val="00EA06FC"/>
    <w:rsid w:val="00EA7CCA"/>
    <w:rsid w:val="00EC24BE"/>
    <w:rsid w:val="00EC5CBD"/>
    <w:rsid w:val="00ED1096"/>
    <w:rsid w:val="00EE18AC"/>
    <w:rsid w:val="00EE3F9D"/>
    <w:rsid w:val="00EF05A2"/>
    <w:rsid w:val="00EF0BF2"/>
    <w:rsid w:val="00EF2925"/>
    <w:rsid w:val="00EF60D2"/>
    <w:rsid w:val="00EF72C3"/>
    <w:rsid w:val="00F06E19"/>
    <w:rsid w:val="00F10C0D"/>
    <w:rsid w:val="00F16C62"/>
    <w:rsid w:val="00F22552"/>
    <w:rsid w:val="00F24EB2"/>
    <w:rsid w:val="00F306DF"/>
    <w:rsid w:val="00F366C5"/>
    <w:rsid w:val="00F43E5D"/>
    <w:rsid w:val="00F510C3"/>
    <w:rsid w:val="00F81C3F"/>
    <w:rsid w:val="00F82352"/>
    <w:rsid w:val="00F9210D"/>
    <w:rsid w:val="00F94CD5"/>
    <w:rsid w:val="00FA2983"/>
    <w:rsid w:val="00FA42C1"/>
    <w:rsid w:val="00FD2708"/>
    <w:rsid w:val="00FD73B3"/>
    <w:rsid w:val="00FF21DE"/>
    <w:rsid w:val="00FF27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59D2C"/>
  <w15:docId w15:val="{A41C890D-C6A6-4886-9D4F-E505BCC7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2A65"/>
  </w:style>
  <w:style w:type="paragraph" w:styleId="Heading1">
    <w:name w:val="heading 1"/>
    <w:basedOn w:val="Normal"/>
    <w:next w:val="Normal"/>
    <w:qFormat/>
    <w:rsid w:val="00872A65"/>
    <w:pPr>
      <w:keepNext/>
      <w:jc w:val="center"/>
      <w:outlineLvl w:val="0"/>
    </w:pPr>
    <w:rPr>
      <w:b/>
      <w:sz w:val="24"/>
    </w:rPr>
  </w:style>
  <w:style w:type="paragraph" w:styleId="Heading2">
    <w:name w:val="heading 2"/>
    <w:basedOn w:val="Normal"/>
    <w:next w:val="Normal"/>
    <w:qFormat/>
    <w:rsid w:val="00872A65"/>
    <w:pPr>
      <w:keepNext/>
      <w:spacing w:before="240" w:after="60"/>
      <w:outlineLvl w:val="1"/>
    </w:pPr>
    <w:rPr>
      <w:rFonts w:ascii="Arial" w:hAnsi="Arial"/>
      <w:b/>
      <w:i/>
      <w:sz w:val="24"/>
    </w:rPr>
  </w:style>
  <w:style w:type="paragraph" w:styleId="Heading3">
    <w:name w:val="heading 3"/>
    <w:basedOn w:val="Normal"/>
    <w:next w:val="Normal"/>
    <w:qFormat/>
    <w:rsid w:val="00872A65"/>
    <w:pPr>
      <w:keepNext/>
      <w:jc w:val="center"/>
      <w:outlineLvl w:val="2"/>
    </w:pPr>
    <w:rPr>
      <w:rFonts w:ascii="Arial" w:hAnsi="Arial" w:cs="Arial"/>
      <w:b/>
      <w:i/>
      <w:iCs/>
    </w:rPr>
  </w:style>
  <w:style w:type="paragraph" w:styleId="Heading4">
    <w:name w:val="heading 4"/>
    <w:basedOn w:val="Normal"/>
    <w:next w:val="Normal"/>
    <w:qFormat/>
    <w:rsid w:val="00872A65"/>
    <w:pPr>
      <w:keepNext/>
      <w:jc w:val="center"/>
      <w:outlineLvl w:val="3"/>
    </w:pPr>
    <w:rPr>
      <w:i/>
      <w:sz w:val="24"/>
    </w:rPr>
  </w:style>
  <w:style w:type="paragraph" w:styleId="Heading5">
    <w:name w:val="heading 5"/>
    <w:basedOn w:val="Normal"/>
    <w:next w:val="Normal"/>
    <w:qFormat/>
    <w:rsid w:val="00872A65"/>
    <w:pPr>
      <w:keepNext/>
      <w:jc w:val="center"/>
      <w:outlineLvl w:val="4"/>
    </w:pPr>
    <w:rPr>
      <w:sz w:val="24"/>
    </w:rPr>
  </w:style>
  <w:style w:type="paragraph" w:styleId="Heading6">
    <w:name w:val="heading 6"/>
    <w:basedOn w:val="Normal"/>
    <w:next w:val="Normal"/>
    <w:qFormat/>
    <w:rsid w:val="00872A65"/>
    <w:pPr>
      <w:keepNext/>
      <w:jc w:val="center"/>
      <w:outlineLvl w:val="5"/>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872A65"/>
  </w:style>
  <w:style w:type="character" w:styleId="FootnoteReference">
    <w:name w:val="footnote reference"/>
    <w:basedOn w:val="DefaultParagraphFont"/>
    <w:semiHidden/>
    <w:rsid w:val="00872A65"/>
    <w:rPr>
      <w:vertAlign w:val="superscript"/>
    </w:rPr>
  </w:style>
  <w:style w:type="paragraph" w:styleId="Header">
    <w:name w:val="header"/>
    <w:basedOn w:val="Normal"/>
    <w:rsid w:val="00872A65"/>
    <w:pPr>
      <w:tabs>
        <w:tab w:val="center" w:pos="4320"/>
        <w:tab w:val="right" w:pos="8640"/>
      </w:tabs>
    </w:pPr>
  </w:style>
  <w:style w:type="paragraph" w:customStyle="1" w:styleId="Style1">
    <w:name w:val="Style1"/>
    <w:basedOn w:val="Normal"/>
    <w:rsid w:val="00872A65"/>
    <w:pPr>
      <w:spacing w:line="480" w:lineRule="auto"/>
    </w:pPr>
    <w:rPr>
      <w:sz w:val="24"/>
    </w:rPr>
  </w:style>
  <w:style w:type="paragraph" w:styleId="Footer">
    <w:name w:val="footer"/>
    <w:basedOn w:val="Normal"/>
    <w:rsid w:val="00872A65"/>
    <w:pPr>
      <w:tabs>
        <w:tab w:val="center" w:pos="4320"/>
        <w:tab w:val="right" w:pos="8640"/>
      </w:tabs>
    </w:pPr>
  </w:style>
  <w:style w:type="character" w:styleId="PageNumber">
    <w:name w:val="page number"/>
    <w:basedOn w:val="DefaultParagraphFont"/>
    <w:rsid w:val="00872A65"/>
  </w:style>
  <w:style w:type="paragraph" w:styleId="DocumentMap">
    <w:name w:val="Document Map"/>
    <w:basedOn w:val="Normal"/>
    <w:semiHidden/>
    <w:rsid w:val="00872A65"/>
    <w:pPr>
      <w:shd w:val="clear" w:color="auto" w:fill="000080"/>
    </w:pPr>
    <w:rPr>
      <w:rFonts w:ascii="Tahoma" w:hAnsi="Tahoma"/>
    </w:rPr>
  </w:style>
  <w:style w:type="paragraph" w:customStyle="1" w:styleId="style10">
    <w:name w:val="style 1"/>
    <w:basedOn w:val="Normal"/>
    <w:rsid w:val="00872A65"/>
    <w:pPr>
      <w:spacing w:line="480" w:lineRule="auto"/>
      <w:ind w:firstLine="720"/>
    </w:pPr>
  </w:style>
  <w:style w:type="paragraph" w:styleId="BodyTextIndent">
    <w:name w:val="Body Text Indent"/>
    <w:basedOn w:val="Normal"/>
    <w:rsid w:val="00872A65"/>
    <w:pPr>
      <w:spacing w:line="480" w:lineRule="auto"/>
      <w:ind w:firstLine="720"/>
    </w:pPr>
    <w:rPr>
      <w:sz w:val="24"/>
    </w:rPr>
  </w:style>
  <w:style w:type="paragraph" w:customStyle="1" w:styleId="style11">
    <w:name w:val="style1"/>
    <w:basedOn w:val="Normal"/>
    <w:rsid w:val="00872A65"/>
    <w:pPr>
      <w:spacing w:line="480" w:lineRule="auto"/>
    </w:pPr>
    <w:rPr>
      <w:sz w:val="24"/>
    </w:rPr>
  </w:style>
  <w:style w:type="paragraph" w:styleId="Title">
    <w:name w:val="Title"/>
    <w:basedOn w:val="Normal"/>
    <w:qFormat/>
    <w:rsid w:val="00872A65"/>
    <w:pPr>
      <w:jc w:val="center"/>
    </w:pPr>
    <w:rPr>
      <w:sz w:val="24"/>
    </w:rPr>
  </w:style>
  <w:style w:type="paragraph" w:styleId="EndnoteText">
    <w:name w:val="endnote text"/>
    <w:basedOn w:val="Normal"/>
    <w:semiHidden/>
    <w:rsid w:val="00872A65"/>
  </w:style>
  <w:style w:type="character" w:styleId="EndnoteReference">
    <w:name w:val="endnote reference"/>
    <w:basedOn w:val="DefaultParagraphFont"/>
    <w:semiHidden/>
    <w:rsid w:val="00872A65"/>
    <w:rPr>
      <w:vertAlign w:val="superscript"/>
    </w:rPr>
  </w:style>
  <w:style w:type="paragraph" w:customStyle="1" w:styleId="total">
    <w:name w:val="total"/>
    <w:basedOn w:val="Normal"/>
    <w:rsid w:val="00872A65"/>
    <w:pPr>
      <w:ind w:left="1440" w:hanging="1440"/>
    </w:pPr>
  </w:style>
  <w:style w:type="character" w:styleId="Hyperlink">
    <w:name w:val="Hyperlink"/>
    <w:basedOn w:val="DefaultParagraphFont"/>
    <w:rsid w:val="00872A65"/>
    <w:rPr>
      <w:color w:val="0000FF"/>
      <w:u w:val="single"/>
    </w:rPr>
  </w:style>
  <w:style w:type="paragraph" w:styleId="BalloonText">
    <w:name w:val="Balloon Text"/>
    <w:basedOn w:val="Normal"/>
    <w:link w:val="BalloonTextChar"/>
    <w:rsid w:val="001271CE"/>
    <w:rPr>
      <w:rFonts w:ascii="Tahoma" w:hAnsi="Tahoma" w:cs="Tahoma"/>
      <w:sz w:val="16"/>
      <w:szCs w:val="16"/>
    </w:rPr>
  </w:style>
  <w:style w:type="character" w:customStyle="1" w:styleId="BalloonTextChar">
    <w:name w:val="Balloon Text Char"/>
    <w:basedOn w:val="DefaultParagraphFont"/>
    <w:link w:val="BalloonText"/>
    <w:rsid w:val="001271CE"/>
    <w:rPr>
      <w:rFonts w:ascii="Tahoma" w:hAnsi="Tahoma" w:cs="Tahoma"/>
      <w:sz w:val="16"/>
      <w:szCs w:val="16"/>
    </w:rPr>
  </w:style>
  <w:style w:type="paragraph" w:styleId="PlainText">
    <w:name w:val="Plain Text"/>
    <w:basedOn w:val="Normal"/>
    <w:link w:val="PlainTextChar"/>
    <w:rsid w:val="001271CE"/>
    <w:rPr>
      <w:rFonts w:ascii="Courier New" w:hAnsi="Courier New" w:cs="Courier New"/>
    </w:rPr>
  </w:style>
  <w:style w:type="character" w:customStyle="1" w:styleId="PlainTextChar">
    <w:name w:val="Plain Text Char"/>
    <w:basedOn w:val="DefaultParagraphFont"/>
    <w:link w:val="PlainText"/>
    <w:rsid w:val="001271C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oral%20history%20beginn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C:\WINDOWS\Application Data\Microsoft\Templates\oral history beginning.dot</Template>
  <TotalTime>4</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J. Gargan 08/11/2005</vt:lpstr>
    </vt:vector>
  </TitlesOfParts>
  <Company>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Gargan 08/11/2005</dc:title>
  <dc:subject/>
  <dc:creator>Kristin Mercy</dc:creator>
  <cp:keywords/>
  <cp:lastModifiedBy>Efron, Miles James (mje4pf)</cp:lastModifiedBy>
  <cp:revision>7</cp:revision>
  <cp:lastPrinted>2023-11-02T13:09:00Z</cp:lastPrinted>
  <dcterms:created xsi:type="dcterms:W3CDTF">2023-11-09T16:23:00Z</dcterms:created>
  <dcterms:modified xsi:type="dcterms:W3CDTF">2023-11-09T16:28:00Z</dcterms:modified>
</cp:coreProperties>
</file>